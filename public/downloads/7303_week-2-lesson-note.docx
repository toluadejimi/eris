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FD905" w14:textId="3EDA355B" w:rsidR="00721720" w:rsidRDefault="005816CB" w:rsidP="00F412C7">
      <w:pPr>
        <w:pStyle w:val="Heading1"/>
        <w:rPr>
          <w:color w:val="1A1A1A" w:themeColor="background1" w:themeShade="1A"/>
        </w:rPr>
      </w:pPr>
      <w:r>
        <w:rPr>
          <w:color w:val="1A1A1A" w:themeColor="background1" w:themeShade="1A"/>
        </w:rPr>
        <w:t xml:space="preserve">Lesson plan/note for week 2 </w:t>
      </w:r>
      <w:r w:rsidR="001F11A2">
        <w:rPr>
          <w:color w:val="1A1A1A" w:themeColor="background1" w:themeShade="1A"/>
        </w:rPr>
        <w:t>ending, 20</w:t>
      </w:r>
      <w:r w:rsidR="001F11A2" w:rsidRPr="001F11A2">
        <w:rPr>
          <w:color w:val="1A1A1A" w:themeColor="background1" w:themeShade="1A"/>
          <w:vertAlign w:val="superscript"/>
        </w:rPr>
        <w:t>th</w:t>
      </w:r>
      <w:r w:rsidR="001F11A2">
        <w:rPr>
          <w:color w:val="1A1A1A" w:themeColor="background1" w:themeShade="1A"/>
        </w:rPr>
        <w:t xml:space="preserve"> January, 2023.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</w:tblGrid>
      <w:tr w:rsidR="007C0B5F" w14:paraId="4CE7E4D8" w14:textId="77777777" w:rsidTr="007C0B5F">
        <w:tc>
          <w:tcPr>
            <w:tcW w:w="3117" w:type="dxa"/>
          </w:tcPr>
          <w:p w14:paraId="24FAEEE4" w14:textId="21597E2D" w:rsidR="007C0B5F" w:rsidRDefault="008C62F0" w:rsidP="001F11A2">
            <w:r>
              <w:t>Term</w:t>
            </w:r>
          </w:p>
        </w:tc>
        <w:tc>
          <w:tcPr>
            <w:tcW w:w="3117" w:type="dxa"/>
          </w:tcPr>
          <w:p w14:paraId="49AB54FA" w14:textId="71FF1197" w:rsidR="007C0B5F" w:rsidRDefault="00682FC3" w:rsidP="001F11A2">
            <w:r>
              <w:t>2</w:t>
            </w:r>
            <w:r w:rsidRPr="00682FC3">
              <w:rPr>
                <w:vertAlign w:val="superscript"/>
              </w:rPr>
              <w:t>nd</w:t>
            </w:r>
            <w:r>
              <w:t xml:space="preserve"> term</w:t>
            </w:r>
          </w:p>
        </w:tc>
      </w:tr>
      <w:tr w:rsidR="007C0B5F" w14:paraId="0981833F" w14:textId="77777777" w:rsidTr="007C0B5F">
        <w:tc>
          <w:tcPr>
            <w:tcW w:w="3117" w:type="dxa"/>
          </w:tcPr>
          <w:p w14:paraId="625BA2F2" w14:textId="438D475E" w:rsidR="007C0B5F" w:rsidRDefault="008C62F0" w:rsidP="001F11A2">
            <w:r>
              <w:t>Week</w:t>
            </w:r>
          </w:p>
        </w:tc>
        <w:tc>
          <w:tcPr>
            <w:tcW w:w="3117" w:type="dxa"/>
          </w:tcPr>
          <w:p w14:paraId="708716C5" w14:textId="0C062DA4" w:rsidR="007C0B5F" w:rsidRDefault="00682FC3" w:rsidP="001F11A2">
            <w:r>
              <w:t>Week 2</w:t>
            </w:r>
          </w:p>
        </w:tc>
      </w:tr>
      <w:tr w:rsidR="007C0B5F" w14:paraId="23CF41F3" w14:textId="77777777" w:rsidTr="007C0B5F">
        <w:tc>
          <w:tcPr>
            <w:tcW w:w="3117" w:type="dxa"/>
          </w:tcPr>
          <w:p w14:paraId="0FDB8E51" w14:textId="481B5E45" w:rsidR="007C0B5F" w:rsidRPr="00C064B1" w:rsidRDefault="00C064B1" w:rsidP="001F11A2">
            <w:pPr>
              <w:rPr>
                <w:color w:val="081424" w:themeColor="text2"/>
              </w:rPr>
            </w:pPr>
            <w:r>
              <w:rPr>
                <w:color w:val="081424" w:themeColor="text2"/>
              </w:rPr>
              <w:t>Date</w:t>
            </w:r>
          </w:p>
        </w:tc>
        <w:tc>
          <w:tcPr>
            <w:tcW w:w="3117" w:type="dxa"/>
          </w:tcPr>
          <w:p w14:paraId="74EF8507" w14:textId="050C1EC8" w:rsidR="007C0B5F" w:rsidRDefault="005E6781" w:rsidP="001F11A2">
            <w:r>
              <w:t>1</w:t>
            </w:r>
            <w:r w:rsidR="005F53CE">
              <w:t>7</w:t>
            </w:r>
            <w:r w:rsidR="005F53CE" w:rsidRPr="005F53CE">
              <w:rPr>
                <w:vertAlign w:val="superscript"/>
              </w:rPr>
              <w:t>th</w:t>
            </w:r>
            <w:r w:rsidR="005F53CE">
              <w:t>/19th</w:t>
            </w:r>
            <w:r>
              <w:t xml:space="preserve"> January, 2023</w:t>
            </w:r>
          </w:p>
        </w:tc>
      </w:tr>
      <w:tr w:rsidR="007C0B5F" w14:paraId="09D72AEE" w14:textId="77777777" w:rsidTr="007C0B5F">
        <w:tc>
          <w:tcPr>
            <w:tcW w:w="3117" w:type="dxa"/>
          </w:tcPr>
          <w:p w14:paraId="3489646B" w14:textId="696EB77A" w:rsidR="007C0B5F" w:rsidRDefault="00C064B1" w:rsidP="001F11A2">
            <w:r>
              <w:t>Class</w:t>
            </w:r>
          </w:p>
        </w:tc>
        <w:tc>
          <w:tcPr>
            <w:tcW w:w="3117" w:type="dxa"/>
          </w:tcPr>
          <w:p w14:paraId="15DE3D02" w14:textId="33BC274C" w:rsidR="007C0B5F" w:rsidRDefault="00860634" w:rsidP="001F11A2">
            <w:r>
              <w:t>JSS 1</w:t>
            </w:r>
          </w:p>
        </w:tc>
      </w:tr>
      <w:tr w:rsidR="007C0B5F" w14:paraId="32574CFF" w14:textId="77777777" w:rsidTr="007C0B5F">
        <w:tc>
          <w:tcPr>
            <w:tcW w:w="3117" w:type="dxa"/>
          </w:tcPr>
          <w:p w14:paraId="5148DE47" w14:textId="3651E5E0" w:rsidR="007C0B5F" w:rsidRPr="00765B06" w:rsidRDefault="00765B06" w:rsidP="001F11A2">
            <w:pPr>
              <w:rPr>
                <w:color w:val="191919" w:themeColor="text1" w:themeTint="E6"/>
              </w:rPr>
            </w:pPr>
            <w:r>
              <w:rPr>
                <w:color w:val="191919" w:themeColor="text1" w:themeTint="E6"/>
              </w:rPr>
              <w:t>Subject</w:t>
            </w:r>
          </w:p>
        </w:tc>
        <w:tc>
          <w:tcPr>
            <w:tcW w:w="3117" w:type="dxa"/>
          </w:tcPr>
          <w:p w14:paraId="738437A3" w14:textId="69CF5CDA" w:rsidR="007C0B5F" w:rsidRDefault="00860634" w:rsidP="001F11A2">
            <w:r>
              <w:t>Basic Science</w:t>
            </w:r>
          </w:p>
        </w:tc>
      </w:tr>
      <w:tr w:rsidR="007C0B5F" w14:paraId="511D63AD" w14:textId="77777777" w:rsidTr="007C0B5F">
        <w:tc>
          <w:tcPr>
            <w:tcW w:w="3117" w:type="dxa"/>
          </w:tcPr>
          <w:p w14:paraId="66D29D5E" w14:textId="1A20DD7E" w:rsidR="007C0B5F" w:rsidRDefault="00765B06" w:rsidP="001F11A2">
            <w:r>
              <w:t>Topic</w:t>
            </w:r>
          </w:p>
        </w:tc>
        <w:tc>
          <w:tcPr>
            <w:tcW w:w="3117" w:type="dxa"/>
          </w:tcPr>
          <w:p w14:paraId="38EC0234" w14:textId="2BE77BD0" w:rsidR="007C0B5F" w:rsidRDefault="0050731E" w:rsidP="001F11A2">
            <w:r>
              <w:t>Use and Misuse of Energy</w:t>
            </w:r>
          </w:p>
        </w:tc>
      </w:tr>
      <w:tr w:rsidR="00ED2549" w14:paraId="6950641C" w14:textId="77777777" w:rsidTr="007C0B5F">
        <w:tc>
          <w:tcPr>
            <w:tcW w:w="3117" w:type="dxa"/>
          </w:tcPr>
          <w:p w14:paraId="1C3CF71C" w14:textId="5B694146" w:rsidR="00ED2549" w:rsidRDefault="00765B06" w:rsidP="001F11A2">
            <w:r>
              <w:t>Sub-topic</w:t>
            </w:r>
          </w:p>
        </w:tc>
        <w:tc>
          <w:tcPr>
            <w:tcW w:w="3117" w:type="dxa"/>
          </w:tcPr>
          <w:p w14:paraId="69E09F69" w14:textId="68201E37" w:rsidR="00ED2549" w:rsidRDefault="00FA3514" w:rsidP="001F11A2">
            <w:r>
              <w:t>Advantages</w:t>
            </w:r>
            <w:r w:rsidR="001C19C3">
              <w:t xml:space="preserve"> </w:t>
            </w:r>
            <w:r w:rsidR="00B031ED">
              <w:t xml:space="preserve">and Disadvantages of Renewable and Non- renewable </w:t>
            </w:r>
            <w:r>
              <w:t>Energy Sources</w:t>
            </w:r>
          </w:p>
        </w:tc>
      </w:tr>
      <w:tr w:rsidR="00ED2549" w14:paraId="7BD5116B" w14:textId="77777777" w:rsidTr="007C0B5F">
        <w:tc>
          <w:tcPr>
            <w:tcW w:w="3117" w:type="dxa"/>
          </w:tcPr>
          <w:p w14:paraId="300AAD15" w14:textId="054C6F12" w:rsidR="00ED2549" w:rsidRDefault="00F316D7" w:rsidP="001F11A2">
            <w:r>
              <w:t>Period</w:t>
            </w:r>
          </w:p>
        </w:tc>
        <w:tc>
          <w:tcPr>
            <w:tcW w:w="3117" w:type="dxa"/>
          </w:tcPr>
          <w:p w14:paraId="249ED16D" w14:textId="2F03F4DA" w:rsidR="00ED2549" w:rsidRDefault="00E42F40" w:rsidP="001F11A2">
            <w:r>
              <w:t>3</w:t>
            </w:r>
            <w:r w:rsidRPr="00E42F40">
              <w:rPr>
                <w:vertAlign w:val="superscript"/>
              </w:rPr>
              <w:t>rd</w:t>
            </w:r>
            <w:r>
              <w:t>/4th</w:t>
            </w:r>
          </w:p>
        </w:tc>
      </w:tr>
      <w:tr w:rsidR="00ED2549" w14:paraId="37432D64" w14:textId="77777777" w:rsidTr="007C0B5F">
        <w:tc>
          <w:tcPr>
            <w:tcW w:w="3117" w:type="dxa"/>
          </w:tcPr>
          <w:p w14:paraId="0B0F1BDB" w14:textId="064A7300" w:rsidR="00ED2549" w:rsidRDefault="00F316D7" w:rsidP="001F11A2">
            <w:r>
              <w:t>Time</w:t>
            </w:r>
          </w:p>
        </w:tc>
        <w:tc>
          <w:tcPr>
            <w:tcW w:w="3117" w:type="dxa"/>
          </w:tcPr>
          <w:p w14:paraId="5DAC54EF" w14:textId="3E6E6C13" w:rsidR="00ED2549" w:rsidRDefault="00E42F40" w:rsidP="001F11A2">
            <w:r>
              <w:t>9:30-10:10</w:t>
            </w:r>
            <w:r w:rsidR="004B2A78">
              <w:t>am/10:30-11:10am.</w:t>
            </w:r>
          </w:p>
        </w:tc>
      </w:tr>
      <w:tr w:rsidR="00ED2549" w14:paraId="6F948EFA" w14:textId="77777777" w:rsidTr="007C0B5F">
        <w:tc>
          <w:tcPr>
            <w:tcW w:w="3117" w:type="dxa"/>
          </w:tcPr>
          <w:p w14:paraId="1CFEA17A" w14:textId="123371C0" w:rsidR="00ED2549" w:rsidRDefault="00F316D7" w:rsidP="001F11A2">
            <w:r>
              <w:t>Duration</w:t>
            </w:r>
          </w:p>
        </w:tc>
        <w:tc>
          <w:tcPr>
            <w:tcW w:w="3117" w:type="dxa"/>
          </w:tcPr>
          <w:p w14:paraId="6F858036" w14:textId="7FFD486D" w:rsidR="00ED2549" w:rsidRDefault="004B2A78" w:rsidP="001F11A2">
            <w:r>
              <w:t>40 minutes each</w:t>
            </w:r>
          </w:p>
        </w:tc>
      </w:tr>
      <w:tr w:rsidR="00B951F4" w14:paraId="484F9F78" w14:textId="77777777" w:rsidTr="007C0B5F">
        <w:tc>
          <w:tcPr>
            <w:tcW w:w="3117" w:type="dxa"/>
          </w:tcPr>
          <w:p w14:paraId="745CC1B6" w14:textId="1BD1F6DF" w:rsidR="00B951F4" w:rsidRDefault="00F316D7" w:rsidP="001F11A2">
            <w:r>
              <w:t>Number in class</w:t>
            </w:r>
          </w:p>
        </w:tc>
        <w:tc>
          <w:tcPr>
            <w:tcW w:w="3117" w:type="dxa"/>
          </w:tcPr>
          <w:p w14:paraId="25805BD4" w14:textId="65580B17" w:rsidR="00B951F4" w:rsidRDefault="003B278C" w:rsidP="001F11A2">
            <w:r>
              <w:t>Seventeen</w:t>
            </w:r>
          </w:p>
        </w:tc>
      </w:tr>
      <w:tr w:rsidR="00B951F4" w14:paraId="4BF48EB7" w14:textId="77777777" w:rsidTr="007C0B5F">
        <w:tc>
          <w:tcPr>
            <w:tcW w:w="3117" w:type="dxa"/>
          </w:tcPr>
          <w:p w14:paraId="15D391F3" w14:textId="01CA08EA" w:rsidR="00B951F4" w:rsidRDefault="00C8330D" w:rsidP="001F11A2">
            <w:r>
              <w:t>Average age</w:t>
            </w:r>
          </w:p>
        </w:tc>
        <w:tc>
          <w:tcPr>
            <w:tcW w:w="3117" w:type="dxa"/>
          </w:tcPr>
          <w:p w14:paraId="7092D4A4" w14:textId="588B679E" w:rsidR="00B951F4" w:rsidRDefault="003B278C" w:rsidP="001F11A2">
            <w:r>
              <w:t>11 years</w:t>
            </w:r>
          </w:p>
        </w:tc>
      </w:tr>
      <w:tr w:rsidR="00B951F4" w14:paraId="172B48A2" w14:textId="77777777" w:rsidTr="007C0B5F">
        <w:tc>
          <w:tcPr>
            <w:tcW w:w="3117" w:type="dxa"/>
          </w:tcPr>
          <w:p w14:paraId="2FDB5DC1" w14:textId="410580E0" w:rsidR="00B951F4" w:rsidRDefault="00C8330D" w:rsidP="001F11A2">
            <w:r>
              <w:t>Sex</w:t>
            </w:r>
          </w:p>
        </w:tc>
        <w:tc>
          <w:tcPr>
            <w:tcW w:w="3117" w:type="dxa"/>
          </w:tcPr>
          <w:p w14:paraId="0DA89365" w14:textId="2F0027D0" w:rsidR="00B951F4" w:rsidRDefault="003B278C" w:rsidP="001F11A2">
            <w:r>
              <w:t>Mixed</w:t>
            </w:r>
          </w:p>
        </w:tc>
      </w:tr>
      <w:tr w:rsidR="00FD773A" w14:paraId="7C3D2A34" w14:textId="77777777" w:rsidTr="007C0B5F">
        <w:tc>
          <w:tcPr>
            <w:tcW w:w="3117" w:type="dxa"/>
          </w:tcPr>
          <w:p w14:paraId="3749CF0E" w14:textId="5CC898F7" w:rsidR="00FD773A" w:rsidRDefault="00C8330D" w:rsidP="001F11A2">
            <w:r>
              <w:t>Specific Objective</w:t>
            </w:r>
          </w:p>
        </w:tc>
        <w:tc>
          <w:tcPr>
            <w:tcW w:w="3117" w:type="dxa"/>
          </w:tcPr>
          <w:p w14:paraId="7ECB653B" w14:textId="77777777" w:rsidR="00FD773A" w:rsidRDefault="00326BE4" w:rsidP="001F11A2">
            <w:r>
              <w:t>By the end of the lesson, the students should be able to:</w:t>
            </w:r>
          </w:p>
          <w:p w14:paraId="1EA412FD" w14:textId="77777777" w:rsidR="00326BE4" w:rsidRDefault="00326BE4" w:rsidP="001F11A2">
            <w:r>
              <w:t>1.</w:t>
            </w:r>
            <w:r w:rsidR="00F109B0">
              <w:t>State the advantages of renewable energy sources.</w:t>
            </w:r>
          </w:p>
          <w:p w14:paraId="2CF66348" w14:textId="77777777" w:rsidR="00F109B0" w:rsidRDefault="00F109B0" w:rsidP="001F11A2">
            <w:r>
              <w:t>2.</w:t>
            </w:r>
            <w:r w:rsidR="005733E0">
              <w:t>State the disadvantages of renewable energy sources.</w:t>
            </w:r>
          </w:p>
          <w:p w14:paraId="1427E36E" w14:textId="77777777" w:rsidR="005733E0" w:rsidRDefault="005733E0" w:rsidP="001F11A2">
            <w:r>
              <w:t>3.</w:t>
            </w:r>
            <w:r w:rsidR="00FE51A2">
              <w:t xml:space="preserve">State advantages of non- renewable </w:t>
            </w:r>
            <w:r w:rsidR="00CF0E99">
              <w:t>energy</w:t>
            </w:r>
          </w:p>
          <w:p w14:paraId="7D2E89EF" w14:textId="77777777" w:rsidR="00CF0E99" w:rsidRDefault="00CF0E99" w:rsidP="001F11A2">
            <w:r>
              <w:lastRenderedPageBreak/>
              <w:t xml:space="preserve">4.State disadvantages of non- renewable </w:t>
            </w:r>
            <w:r w:rsidR="00F26DDF">
              <w:t>energy.</w:t>
            </w:r>
          </w:p>
          <w:p w14:paraId="25991166" w14:textId="2CAB09C9" w:rsidR="00F26DDF" w:rsidRDefault="00F26DDF" w:rsidP="001F11A2">
            <w:r>
              <w:t xml:space="preserve">5. Explain the implications of misuse of non- renewable </w:t>
            </w:r>
            <w:r w:rsidR="00AD7D95">
              <w:t>energy.</w:t>
            </w:r>
          </w:p>
        </w:tc>
      </w:tr>
      <w:tr w:rsidR="00FD773A" w14:paraId="1DCFF246" w14:textId="77777777" w:rsidTr="007C0B5F">
        <w:tc>
          <w:tcPr>
            <w:tcW w:w="3117" w:type="dxa"/>
          </w:tcPr>
          <w:p w14:paraId="449AFCF4" w14:textId="2D501C05" w:rsidR="00FD773A" w:rsidRDefault="007C07B6" w:rsidP="001F11A2">
            <w:r>
              <w:lastRenderedPageBreak/>
              <w:t>Rationale</w:t>
            </w:r>
          </w:p>
        </w:tc>
        <w:tc>
          <w:tcPr>
            <w:tcW w:w="3117" w:type="dxa"/>
          </w:tcPr>
          <w:p w14:paraId="08E6EAF2" w14:textId="5BFBBEB3" w:rsidR="00FD773A" w:rsidRDefault="00AD7D95" w:rsidP="001F11A2">
            <w:r>
              <w:t xml:space="preserve">To enable students understand the </w:t>
            </w:r>
            <w:r w:rsidR="0024167C">
              <w:t xml:space="preserve">advantages and disadvantages of renewable and non- renewable </w:t>
            </w:r>
            <w:r w:rsidR="006B22D4">
              <w:t xml:space="preserve">energy as well as the implications of misusing non- renewable </w:t>
            </w:r>
            <w:r w:rsidR="00E64F37">
              <w:t>energy</w:t>
            </w:r>
          </w:p>
        </w:tc>
      </w:tr>
      <w:tr w:rsidR="00FD773A" w14:paraId="3A107279" w14:textId="77777777" w:rsidTr="007C0B5F">
        <w:tc>
          <w:tcPr>
            <w:tcW w:w="3117" w:type="dxa"/>
          </w:tcPr>
          <w:p w14:paraId="6A2D774A" w14:textId="03752471" w:rsidR="00FD773A" w:rsidRDefault="007C07B6" w:rsidP="001F11A2">
            <w:r>
              <w:t>Previous Knowledge</w:t>
            </w:r>
          </w:p>
        </w:tc>
        <w:tc>
          <w:tcPr>
            <w:tcW w:w="3117" w:type="dxa"/>
          </w:tcPr>
          <w:p w14:paraId="6D463948" w14:textId="1D222B7E" w:rsidR="00FD773A" w:rsidRDefault="00E64F37" w:rsidP="001F11A2">
            <w:r>
              <w:t>Students have learnt meaning and examples of</w:t>
            </w:r>
            <w:r w:rsidR="00930704">
              <w:t xml:space="preserve"> renewable and non- renewable energy.</w:t>
            </w:r>
          </w:p>
        </w:tc>
      </w:tr>
      <w:tr w:rsidR="00FD773A" w14:paraId="0A9D50A4" w14:textId="77777777" w:rsidTr="007C0B5F">
        <w:tc>
          <w:tcPr>
            <w:tcW w:w="3117" w:type="dxa"/>
          </w:tcPr>
          <w:p w14:paraId="5BD41F69" w14:textId="2AB62E13" w:rsidR="00FD773A" w:rsidRDefault="007C07B6" w:rsidP="001F11A2">
            <w:r>
              <w:t>Instructional Resource</w:t>
            </w:r>
          </w:p>
        </w:tc>
        <w:tc>
          <w:tcPr>
            <w:tcW w:w="3117" w:type="dxa"/>
          </w:tcPr>
          <w:p w14:paraId="73C5E98A" w14:textId="014D7BB9" w:rsidR="00FD773A" w:rsidRDefault="00930704" w:rsidP="001F11A2">
            <w:r>
              <w:t>Pictures from reference text books.</w:t>
            </w:r>
          </w:p>
        </w:tc>
      </w:tr>
      <w:tr w:rsidR="00FD773A" w14:paraId="0CE8B25D" w14:textId="77777777" w:rsidTr="007C0B5F">
        <w:tc>
          <w:tcPr>
            <w:tcW w:w="3117" w:type="dxa"/>
          </w:tcPr>
          <w:p w14:paraId="23C82EDF" w14:textId="2F36355B" w:rsidR="00FD773A" w:rsidRDefault="00B37376" w:rsidP="001F11A2">
            <w:r>
              <w:t>Reference Materials</w:t>
            </w:r>
          </w:p>
        </w:tc>
        <w:tc>
          <w:tcPr>
            <w:tcW w:w="3117" w:type="dxa"/>
          </w:tcPr>
          <w:p w14:paraId="5D882A23" w14:textId="77777777" w:rsidR="00FD773A" w:rsidRDefault="00447276" w:rsidP="001F11A2">
            <w:proofErr w:type="spellStart"/>
            <w:r>
              <w:t>i.Fundamentals</w:t>
            </w:r>
            <w:proofErr w:type="spellEnd"/>
            <w:r>
              <w:t xml:space="preserve"> of Basic Science </w:t>
            </w:r>
            <w:r w:rsidR="008C11C3">
              <w:t xml:space="preserve">for JSS1 </w:t>
            </w:r>
            <w:r w:rsidR="00935508">
              <w:t xml:space="preserve">by </w:t>
            </w:r>
            <w:proofErr w:type="spellStart"/>
            <w:r w:rsidR="00935508">
              <w:t>Adebesin</w:t>
            </w:r>
            <w:proofErr w:type="spellEnd"/>
            <w:r w:rsidR="00935508">
              <w:t>. O. Michael</w:t>
            </w:r>
          </w:p>
          <w:p w14:paraId="51BAF8D4" w14:textId="0C73B64D" w:rsidR="00935508" w:rsidRDefault="00935508" w:rsidP="001F11A2">
            <w:proofErr w:type="spellStart"/>
            <w:r>
              <w:t>ii.Comprehensive</w:t>
            </w:r>
            <w:proofErr w:type="spellEnd"/>
            <w:r>
              <w:t xml:space="preserve"> Basic Science for </w:t>
            </w:r>
            <w:r w:rsidR="00B66141">
              <w:t xml:space="preserve">JSS 1 by O.J </w:t>
            </w:r>
            <w:proofErr w:type="spellStart"/>
            <w:r w:rsidR="00B66141">
              <w:t>Ehindero</w:t>
            </w:r>
            <w:proofErr w:type="spellEnd"/>
            <w:r w:rsidR="00B66141">
              <w:t xml:space="preserve"> et al.</w:t>
            </w:r>
          </w:p>
        </w:tc>
      </w:tr>
    </w:tbl>
    <w:p w14:paraId="543DAE93" w14:textId="77777777" w:rsidR="001F11A2" w:rsidRPr="001F11A2" w:rsidRDefault="001F11A2" w:rsidP="001F11A2"/>
    <w:p w14:paraId="284426E0" w14:textId="4A14ECD2" w:rsidR="00E95FEA" w:rsidRDefault="00371591" w:rsidP="00E95FEA">
      <w:r>
        <w:rPr>
          <w:b/>
          <w:bCs/>
        </w:rPr>
        <w:t xml:space="preserve">LESSON </w:t>
      </w:r>
      <w:r w:rsidR="003B1AF3">
        <w:rPr>
          <w:b/>
          <w:bCs/>
        </w:rPr>
        <w:t>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2132"/>
        <w:gridCol w:w="1919"/>
        <w:gridCol w:w="1940"/>
      </w:tblGrid>
      <w:tr w:rsidR="00B9647E" w14:paraId="1AA3D831" w14:textId="16848044" w:rsidTr="003550CA">
        <w:tc>
          <w:tcPr>
            <w:tcW w:w="2016" w:type="dxa"/>
          </w:tcPr>
          <w:p w14:paraId="653C4745" w14:textId="704A84D6" w:rsidR="00B9647E" w:rsidRDefault="00B9647E" w:rsidP="00E95FEA">
            <w:r>
              <w:t>Steps</w:t>
            </w:r>
          </w:p>
        </w:tc>
        <w:tc>
          <w:tcPr>
            <w:tcW w:w="2132" w:type="dxa"/>
          </w:tcPr>
          <w:p w14:paraId="548702A6" w14:textId="2840B4A5" w:rsidR="00B9647E" w:rsidRDefault="00B9647E" w:rsidP="00E95FEA">
            <w:r>
              <w:t>Teacher’s Activities</w:t>
            </w:r>
          </w:p>
        </w:tc>
        <w:tc>
          <w:tcPr>
            <w:tcW w:w="1919" w:type="dxa"/>
          </w:tcPr>
          <w:p w14:paraId="5A7D7950" w14:textId="70ED8150" w:rsidR="00B9647E" w:rsidRDefault="00B9647E" w:rsidP="00E95FEA">
            <w:r>
              <w:t>Students' Activities</w:t>
            </w:r>
          </w:p>
        </w:tc>
        <w:tc>
          <w:tcPr>
            <w:tcW w:w="1940" w:type="dxa"/>
          </w:tcPr>
          <w:p w14:paraId="74397C74" w14:textId="08FFB37F" w:rsidR="00B9647E" w:rsidRDefault="00B9647E" w:rsidP="00E95FEA">
            <w:r>
              <w:t>Lesson point</w:t>
            </w:r>
          </w:p>
        </w:tc>
      </w:tr>
      <w:tr w:rsidR="00B9647E" w14:paraId="1E81AFCE" w14:textId="7B77B8BD" w:rsidTr="003550CA">
        <w:tc>
          <w:tcPr>
            <w:tcW w:w="2016" w:type="dxa"/>
          </w:tcPr>
          <w:p w14:paraId="1AA99962" w14:textId="04156C41" w:rsidR="00B9647E" w:rsidRDefault="00B9647E" w:rsidP="00E95FEA">
            <w:r>
              <w:t>Introduction</w:t>
            </w:r>
          </w:p>
        </w:tc>
        <w:tc>
          <w:tcPr>
            <w:tcW w:w="2132" w:type="dxa"/>
          </w:tcPr>
          <w:p w14:paraId="776E0650" w14:textId="3C530B7C" w:rsidR="00B9647E" w:rsidRDefault="00B9647E" w:rsidP="00E95FEA">
            <w:r>
              <w:t>Teacher asks students to mention examples of renewable and non- renewable energy.</w:t>
            </w:r>
          </w:p>
        </w:tc>
        <w:tc>
          <w:tcPr>
            <w:tcW w:w="1919" w:type="dxa"/>
          </w:tcPr>
          <w:p w14:paraId="52F5105D" w14:textId="14D0A40F" w:rsidR="00B9647E" w:rsidRDefault="00B9647E" w:rsidP="00E95FEA">
            <w:r>
              <w:t>Students mention examples of renewable and non- renewable energy</w:t>
            </w:r>
          </w:p>
        </w:tc>
        <w:tc>
          <w:tcPr>
            <w:tcW w:w="1940" w:type="dxa"/>
          </w:tcPr>
          <w:p w14:paraId="3AF72206" w14:textId="2B40F2EA" w:rsidR="00B9647E" w:rsidRDefault="00B9647E" w:rsidP="00E95FEA">
            <w:r>
              <w:t>To arouse the interest of students</w:t>
            </w:r>
          </w:p>
        </w:tc>
      </w:tr>
      <w:tr w:rsidR="00B9647E" w14:paraId="5AEDFF6A" w14:textId="2FBE2BE2" w:rsidTr="003550CA">
        <w:tc>
          <w:tcPr>
            <w:tcW w:w="2016" w:type="dxa"/>
          </w:tcPr>
          <w:p w14:paraId="70423A84" w14:textId="6BB5AF3F" w:rsidR="00B9647E" w:rsidRDefault="00B9647E" w:rsidP="00E95FEA">
            <w:r>
              <w:lastRenderedPageBreak/>
              <w:t>Step I</w:t>
            </w:r>
          </w:p>
        </w:tc>
        <w:tc>
          <w:tcPr>
            <w:tcW w:w="2132" w:type="dxa"/>
          </w:tcPr>
          <w:p w14:paraId="37CBBB23" w14:textId="1ED11C8D" w:rsidR="00B9647E" w:rsidRDefault="00B9647E" w:rsidP="00E95FEA">
            <w:r>
              <w:t>Teacher states and explains the advantages of renewable energy</w:t>
            </w:r>
          </w:p>
        </w:tc>
        <w:tc>
          <w:tcPr>
            <w:tcW w:w="1919" w:type="dxa"/>
          </w:tcPr>
          <w:p w14:paraId="1DD6F7D2" w14:textId="6E98D80D" w:rsidR="00B9647E" w:rsidRDefault="00B9647E" w:rsidP="00E95FEA">
            <w:r>
              <w:t>Students pay attention to teacher</w:t>
            </w:r>
          </w:p>
        </w:tc>
        <w:tc>
          <w:tcPr>
            <w:tcW w:w="1940" w:type="dxa"/>
          </w:tcPr>
          <w:p w14:paraId="2DA642C9" w14:textId="6CB436A5" w:rsidR="00B9647E" w:rsidRDefault="00B9647E" w:rsidP="00E95FEA">
            <w:r>
              <w:t>To keep them focus on the lesson</w:t>
            </w:r>
          </w:p>
        </w:tc>
      </w:tr>
      <w:tr w:rsidR="00B9647E" w14:paraId="5021ABF8" w14:textId="77777777" w:rsidTr="003550CA">
        <w:tc>
          <w:tcPr>
            <w:tcW w:w="2016" w:type="dxa"/>
          </w:tcPr>
          <w:p w14:paraId="7A61A10D" w14:textId="636EA273" w:rsidR="00B9647E" w:rsidRDefault="00B9647E" w:rsidP="00E95FEA">
            <w:r>
              <w:t>Step II</w:t>
            </w:r>
          </w:p>
        </w:tc>
        <w:tc>
          <w:tcPr>
            <w:tcW w:w="2132" w:type="dxa"/>
          </w:tcPr>
          <w:p w14:paraId="0E6C5FF8" w14:textId="644FD1E3" w:rsidR="00B9647E" w:rsidRDefault="00B9647E" w:rsidP="00E95FEA">
            <w:r>
              <w:t>Teacher guides students to state the disadvantages of renewable energy</w:t>
            </w:r>
          </w:p>
        </w:tc>
        <w:tc>
          <w:tcPr>
            <w:tcW w:w="1919" w:type="dxa"/>
          </w:tcPr>
          <w:p w14:paraId="6EAA6477" w14:textId="555B1031" w:rsidR="00B9647E" w:rsidRDefault="00B9647E" w:rsidP="00E95FEA">
            <w:r>
              <w:t>Students respond to teacher</w:t>
            </w:r>
          </w:p>
        </w:tc>
        <w:tc>
          <w:tcPr>
            <w:tcW w:w="1940" w:type="dxa"/>
          </w:tcPr>
          <w:p w14:paraId="19DD0BFD" w14:textId="7E95BB8C" w:rsidR="00B9647E" w:rsidRDefault="00B9647E" w:rsidP="00E95FEA">
            <w:r>
              <w:t>To encourage critical thinking</w:t>
            </w:r>
          </w:p>
        </w:tc>
      </w:tr>
      <w:tr w:rsidR="00B9647E" w14:paraId="0C43A589" w14:textId="77777777" w:rsidTr="003550CA">
        <w:tc>
          <w:tcPr>
            <w:tcW w:w="2016" w:type="dxa"/>
          </w:tcPr>
          <w:p w14:paraId="7DF18BC5" w14:textId="5A221AB8" w:rsidR="00B9647E" w:rsidRDefault="00B9647E" w:rsidP="00E95FEA">
            <w:r>
              <w:t>Step III</w:t>
            </w:r>
          </w:p>
        </w:tc>
        <w:tc>
          <w:tcPr>
            <w:tcW w:w="2132" w:type="dxa"/>
          </w:tcPr>
          <w:p w14:paraId="368BF6C2" w14:textId="242C63CA" w:rsidR="00B9647E" w:rsidRDefault="00B9647E" w:rsidP="00E95FEA">
            <w:r>
              <w:t>Teacher states the advantages of non- renewable energy</w:t>
            </w:r>
          </w:p>
        </w:tc>
        <w:tc>
          <w:tcPr>
            <w:tcW w:w="1919" w:type="dxa"/>
          </w:tcPr>
          <w:p w14:paraId="3286436C" w14:textId="451CBDD0" w:rsidR="00B9647E" w:rsidRDefault="00B9647E" w:rsidP="00E95FEA">
            <w:r>
              <w:t>Students listen and ask questions where necessary</w:t>
            </w:r>
          </w:p>
        </w:tc>
        <w:tc>
          <w:tcPr>
            <w:tcW w:w="1940" w:type="dxa"/>
          </w:tcPr>
          <w:p w14:paraId="63D562FE" w14:textId="2A644315" w:rsidR="00B9647E" w:rsidRDefault="00B9647E" w:rsidP="00E95FEA">
            <w:r>
              <w:t>To keep them focus on the lesson.</w:t>
            </w:r>
          </w:p>
        </w:tc>
      </w:tr>
      <w:tr w:rsidR="00B9647E" w14:paraId="48E68EF6" w14:textId="77777777" w:rsidTr="003550CA">
        <w:tc>
          <w:tcPr>
            <w:tcW w:w="2016" w:type="dxa"/>
          </w:tcPr>
          <w:p w14:paraId="3CBC2F57" w14:textId="280B1019" w:rsidR="00B9647E" w:rsidRDefault="00B9647E" w:rsidP="00E95FEA">
            <w:r>
              <w:t>Step IV</w:t>
            </w:r>
          </w:p>
        </w:tc>
        <w:tc>
          <w:tcPr>
            <w:tcW w:w="2132" w:type="dxa"/>
          </w:tcPr>
          <w:p w14:paraId="1A70FD7E" w14:textId="7C74B8D0" w:rsidR="00B9647E" w:rsidRDefault="00B9647E" w:rsidP="00E95FEA">
            <w:r>
              <w:t>Teacher guides students to state the disadvantages of non- renewable energy</w:t>
            </w:r>
          </w:p>
        </w:tc>
        <w:tc>
          <w:tcPr>
            <w:tcW w:w="1919" w:type="dxa"/>
          </w:tcPr>
          <w:p w14:paraId="7BB978ED" w14:textId="0054C900" w:rsidR="00B9647E" w:rsidRDefault="00B9647E" w:rsidP="00E95FEA">
            <w:r>
              <w:t>Students respond to teacher</w:t>
            </w:r>
          </w:p>
        </w:tc>
        <w:tc>
          <w:tcPr>
            <w:tcW w:w="1940" w:type="dxa"/>
          </w:tcPr>
          <w:p w14:paraId="1561181B" w14:textId="0AF78A19" w:rsidR="00B9647E" w:rsidRDefault="00B9647E" w:rsidP="00E95FEA">
            <w:r>
              <w:t>To encourage critical thinking</w:t>
            </w:r>
          </w:p>
        </w:tc>
      </w:tr>
      <w:tr w:rsidR="00B9647E" w14:paraId="3F45F208" w14:textId="77777777" w:rsidTr="003550CA">
        <w:tc>
          <w:tcPr>
            <w:tcW w:w="2016" w:type="dxa"/>
          </w:tcPr>
          <w:p w14:paraId="152A9606" w14:textId="016E2658" w:rsidR="00B9647E" w:rsidRDefault="00B9647E" w:rsidP="00E95FEA">
            <w:r>
              <w:t>Step V</w:t>
            </w:r>
          </w:p>
        </w:tc>
        <w:tc>
          <w:tcPr>
            <w:tcW w:w="2132" w:type="dxa"/>
          </w:tcPr>
          <w:p w14:paraId="1DCA2F56" w14:textId="4036B57A" w:rsidR="00B9647E" w:rsidRDefault="00B9647E" w:rsidP="00E95FEA">
            <w:r>
              <w:t>Teacher explains the implications of misuse of non- renewable energy</w:t>
            </w:r>
          </w:p>
        </w:tc>
        <w:tc>
          <w:tcPr>
            <w:tcW w:w="1919" w:type="dxa"/>
          </w:tcPr>
          <w:p w14:paraId="7086B0D5" w14:textId="18F8EF34" w:rsidR="00B9647E" w:rsidRDefault="00B9647E" w:rsidP="00E95FEA">
            <w:r>
              <w:t>Students listen and ask questions where necessary</w:t>
            </w:r>
          </w:p>
        </w:tc>
        <w:tc>
          <w:tcPr>
            <w:tcW w:w="1940" w:type="dxa"/>
          </w:tcPr>
          <w:p w14:paraId="7A3ADD3A" w14:textId="7E1682C7" w:rsidR="00B9647E" w:rsidRDefault="00B9647E" w:rsidP="00E95FEA">
            <w:r>
              <w:t>To keep students focus on the lesson</w:t>
            </w:r>
          </w:p>
        </w:tc>
      </w:tr>
      <w:tr w:rsidR="00B9647E" w14:paraId="190F6361" w14:textId="77777777" w:rsidTr="003550CA">
        <w:tc>
          <w:tcPr>
            <w:tcW w:w="2016" w:type="dxa"/>
          </w:tcPr>
          <w:p w14:paraId="2AA38D0C" w14:textId="7B7A3DD5" w:rsidR="00B9647E" w:rsidRDefault="00B9647E" w:rsidP="00E95FEA">
            <w:r>
              <w:t>Board Summary</w:t>
            </w:r>
          </w:p>
        </w:tc>
        <w:tc>
          <w:tcPr>
            <w:tcW w:w="2132" w:type="dxa"/>
          </w:tcPr>
          <w:p w14:paraId="380298C0" w14:textId="10B02082" w:rsidR="00B9647E" w:rsidRDefault="00B9647E" w:rsidP="00E95FEA">
            <w:pPr>
              <w:rPr>
                <w:u w:val="single"/>
              </w:rPr>
            </w:pPr>
            <w:r>
              <w:rPr>
                <w:u w:val="single"/>
              </w:rPr>
              <w:t>Advantages of Renewable Energy Sources</w:t>
            </w:r>
          </w:p>
          <w:p w14:paraId="22DA032C" w14:textId="77777777" w:rsidR="00B9647E" w:rsidRDefault="00B9647E" w:rsidP="001806E4">
            <w:r>
              <w:t>1.It is available in abundant quantity and free to consume.</w:t>
            </w:r>
          </w:p>
          <w:p w14:paraId="16EF8816" w14:textId="77777777" w:rsidR="00B9647E" w:rsidRDefault="00B9647E" w:rsidP="001806E4">
            <w:r>
              <w:t xml:space="preserve">2.Low cost electricity can </w:t>
            </w:r>
            <w:r>
              <w:lastRenderedPageBreak/>
              <w:t>be produced by these sources.</w:t>
            </w:r>
          </w:p>
          <w:p w14:paraId="63E5B12C" w14:textId="77777777" w:rsidR="00B9647E" w:rsidRDefault="00B9647E" w:rsidP="001806E4">
            <w:r>
              <w:t>3.Low carbon or no carbon emission, therefore, they are considered as environmental friendly sources.</w:t>
            </w:r>
          </w:p>
          <w:p w14:paraId="6791449B" w14:textId="77777777" w:rsidR="00B9647E" w:rsidRDefault="00B9647E" w:rsidP="001806E4"/>
          <w:p w14:paraId="6BDAA966" w14:textId="06C40354" w:rsidR="00B9647E" w:rsidRDefault="00B9647E" w:rsidP="001806E4"/>
          <w:p w14:paraId="56065AB3" w14:textId="77777777" w:rsidR="00B9647E" w:rsidRDefault="00B9647E" w:rsidP="001806E4">
            <w:r>
              <w:rPr>
                <w:u w:val="single"/>
              </w:rPr>
              <w:t>Disadvantages  if Renewable Energy Sources</w:t>
            </w:r>
          </w:p>
          <w:p w14:paraId="778FFBF2" w14:textId="77777777" w:rsidR="00B9647E" w:rsidRDefault="00B9647E" w:rsidP="001806E4">
            <w:r>
              <w:t>1.It is not easy to set up a plant as the initial cost is quite high.</w:t>
            </w:r>
          </w:p>
          <w:p w14:paraId="142382DB" w14:textId="77777777" w:rsidR="00B9647E" w:rsidRDefault="00B9647E" w:rsidP="001806E4">
            <w:r>
              <w:t>2.Solar energy can be used only at day time, except if stored.</w:t>
            </w:r>
          </w:p>
          <w:p w14:paraId="2AA8B574" w14:textId="77777777" w:rsidR="00B9647E" w:rsidRDefault="00B9647E" w:rsidP="001806E4">
            <w:r>
              <w:t>3.Wind energy needs strong  winds, therefore require suitable places to fix the wind turbines and operate them.</w:t>
            </w:r>
          </w:p>
          <w:p w14:paraId="0D3AD006" w14:textId="77777777" w:rsidR="00B9647E" w:rsidRDefault="00B9647E" w:rsidP="001806E4">
            <w:r>
              <w:t xml:space="preserve">4.Dam construction for hydroelectric power is expensive, affect natural </w:t>
            </w:r>
            <w:r>
              <w:lastRenderedPageBreak/>
              <w:t>flow of river and wildlife.</w:t>
            </w:r>
          </w:p>
          <w:p w14:paraId="74950C2A" w14:textId="77777777" w:rsidR="00B9647E" w:rsidRDefault="00B9647E" w:rsidP="001806E4"/>
          <w:p w14:paraId="75AC0D2D" w14:textId="0A44BFEF" w:rsidR="00B9647E" w:rsidRDefault="00B9647E" w:rsidP="001806E4">
            <w:r>
              <w:rPr>
                <w:u w:val="single"/>
              </w:rPr>
              <w:t>Advantages of Non-Renewable Energy Sources</w:t>
            </w:r>
          </w:p>
          <w:p w14:paraId="3527CA03" w14:textId="77777777" w:rsidR="00B9647E" w:rsidRDefault="00B9647E" w:rsidP="001806E4">
            <w:r>
              <w:t>1.It is easy to use and available everywhere</w:t>
            </w:r>
          </w:p>
          <w:p w14:paraId="43391D22" w14:textId="77777777" w:rsidR="00B9647E" w:rsidRDefault="00B9647E" w:rsidP="001806E4">
            <w:r>
              <w:t>2.Small amount of nuclear fuel can produce large amount of electricity.</w:t>
            </w:r>
          </w:p>
          <w:p w14:paraId="44F628F7" w14:textId="77777777" w:rsidR="00B9647E" w:rsidRDefault="00B9647E" w:rsidP="001806E4"/>
          <w:p w14:paraId="45E81678" w14:textId="77777777" w:rsidR="00B9647E" w:rsidRDefault="00B9647E" w:rsidP="001806E4">
            <w:r>
              <w:rPr>
                <w:u w:val="single"/>
              </w:rPr>
              <w:t>Disadvantages of Non-Renewable Energy Sources</w:t>
            </w:r>
          </w:p>
          <w:p w14:paraId="25BA89D3" w14:textId="77777777" w:rsidR="00B9647E" w:rsidRDefault="00B9647E" w:rsidP="001806E4">
            <w:r>
              <w:t>1.It causes serious environmental degradation</w:t>
            </w:r>
          </w:p>
          <w:p w14:paraId="3705A9A9" w14:textId="77777777" w:rsidR="00B9647E" w:rsidRDefault="00B9647E" w:rsidP="001806E4">
            <w:r>
              <w:t>2.It releases toxic gases in the air when burned, which is the major cause for global warming.</w:t>
            </w:r>
          </w:p>
          <w:p w14:paraId="49DAE3CF" w14:textId="77777777" w:rsidR="00B9647E" w:rsidRDefault="00B9647E" w:rsidP="001806E4">
            <w:r>
              <w:t>3.Exposure to nuclear fuels and its wastes are hazardous for human health.</w:t>
            </w:r>
          </w:p>
          <w:p w14:paraId="79CD2416" w14:textId="77777777" w:rsidR="00B9647E" w:rsidRDefault="00B9647E" w:rsidP="001806E4">
            <w:r>
              <w:rPr>
                <w:u w:val="single"/>
              </w:rPr>
              <w:lastRenderedPageBreak/>
              <w:t>Implications of Misuse of Energy</w:t>
            </w:r>
          </w:p>
          <w:p w14:paraId="672713D3" w14:textId="77777777" w:rsidR="00B9647E" w:rsidRDefault="00B9647E" w:rsidP="001806E4">
            <w:r>
              <w:t>1.Misuse of Non-Renewable energy will lead to using them up and they will no longer be available for the future generation</w:t>
            </w:r>
          </w:p>
          <w:p w14:paraId="5F66C8F1" w14:textId="3DA3DD8E" w:rsidR="00B9647E" w:rsidRPr="005669E0" w:rsidRDefault="00B9647E" w:rsidP="001806E4">
            <w:r>
              <w:t>2.Misuse of non-renewable energy is contributing to environmental pollution and climate change.</w:t>
            </w:r>
          </w:p>
        </w:tc>
        <w:tc>
          <w:tcPr>
            <w:tcW w:w="1919" w:type="dxa"/>
          </w:tcPr>
          <w:p w14:paraId="0537BF9D" w14:textId="621C98E3" w:rsidR="00B9647E" w:rsidRDefault="00233751" w:rsidP="00E95FEA">
            <w:r>
              <w:lastRenderedPageBreak/>
              <w:t xml:space="preserve">Students copy the </w:t>
            </w:r>
            <w:r w:rsidR="000A524C">
              <w:t>note in their note book</w:t>
            </w:r>
          </w:p>
        </w:tc>
        <w:tc>
          <w:tcPr>
            <w:tcW w:w="1940" w:type="dxa"/>
          </w:tcPr>
          <w:p w14:paraId="46BE9964" w14:textId="229E8ADE" w:rsidR="00B9647E" w:rsidRDefault="000A524C" w:rsidP="00E95FEA">
            <w:r>
              <w:t xml:space="preserve">To serve as a reference point to </w:t>
            </w:r>
            <w:r w:rsidR="008F02C1">
              <w:t>students.</w:t>
            </w:r>
          </w:p>
        </w:tc>
      </w:tr>
      <w:tr w:rsidR="00B9647E" w14:paraId="0B6BB117" w14:textId="77777777" w:rsidTr="003550CA">
        <w:tc>
          <w:tcPr>
            <w:tcW w:w="2016" w:type="dxa"/>
          </w:tcPr>
          <w:p w14:paraId="1CF97B2B" w14:textId="7FADC88D" w:rsidR="00B9647E" w:rsidRDefault="00CF04D0" w:rsidP="00E95FEA">
            <w:r>
              <w:lastRenderedPageBreak/>
              <w:t>Evaluation</w:t>
            </w:r>
          </w:p>
        </w:tc>
        <w:tc>
          <w:tcPr>
            <w:tcW w:w="2132" w:type="dxa"/>
          </w:tcPr>
          <w:p w14:paraId="412FAD39" w14:textId="77777777" w:rsidR="00B9647E" w:rsidRDefault="00CF04D0" w:rsidP="00E95FEA">
            <w:r>
              <w:t>Teacher asks students the following questions:</w:t>
            </w:r>
          </w:p>
          <w:p w14:paraId="31310345" w14:textId="77777777" w:rsidR="00CF04D0" w:rsidRDefault="00EB3C24" w:rsidP="00E95FEA">
            <w:r>
              <w:t xml:space="preserve">1.State three advantages of </w:t>
            </w:r>
            <w:r w:rsidR="00D30DAB">
              <w:t>renewable energy.</w:t>
            </w:r>
          </w:p>
          <w:p w14:paraId="29A4EFEC" w14:textId="77777777" w:rsidR="00D30DAB" w:rsidRDefault="00D30DAB" w:rsidP="00E95FEA">
            <w:r>
              <w:t xml:space="preserve">2.State two disadvantages of </w:t>
            </w:r>
            <w:r w:rsidR="000521EA">
              <w:t>r</w:t>
            </w:r>
            <w:r>
              <w:t xml:space="preserve">enewable </w:t>
            </w:r>
            <w:r w:rsidR="000521EA">
              <w:t>energy.</w:t>
            </w:r>
          </w:p>
          <w:p w14:paraId="69ACC366" w14:textId="77777777" w:rsidR="000521EA" w:rsidRDefault="000521EA" w:rsidP="00E95FEA">
            <w:r>
              <w:t>3.</w:t>
            </w:r>
            <w:r w:rsidR="00CF7B94">
              <w:t xml:space="preserve">State two advantages of </w:t>
            </w:r>
            <w:r w:rsidR="00FC5D7F">
              <w:t>non-renewable energy.</w:t>
            </w:r>
          </w:p>
          <w:p w14:paraId="62E7447B" w14:textId="77777777" w:rsidR="00FC5D7F" w:rsidRDefault="00FC5D7F" w:rsidP="00E95FEA">
            <w:r>
              <w:t xml:space="preserve">4.State three </w:t>
            </w:r>
            <w:r w:rsidR="00CA1EC1">
              <w:t xml:space="preserve">disadvantages of </w:t>
            </w:r>
            <w:r w:rsidR="00CA1EC1">
              <w:lastRenderedPageBreak/>
              <w:t>non-renewable energy</w:t>
            </w:r>
          </w:p>
          <w:p w14:paraId="29F6D765" w14:textId="42742FF1" w:rsidR="00CA1EC1" w:rsidRDefault="00CA1EC1" w:rsidP="00E95FEA">
            <w:r>
              <w:t>5.</w:t>
            </w:r>
            <w:r w:rsidR="006E4F6D">
              <w:t>Explain two implications of misuse of non-renewable</w:t>
            </w:r>
            <w:r w:rsidR="00470D35">
              <w:t xml:space="preserve"> energy.</w:t>
            </w:r>
          </w:p>
        </w:tc>
        <w:tc>
          <w:tcPr>
            <w:tcW w:w="1919" w:type="dxa"/>
          </w:tcPr>
          <w:p w14:paraId="7DB20F0F" w14:textId="3A7391AC" w:rsidR="00B9647E" w:rsidRDefault="00470D35" w:rsidP="00E95FEA">
            <w:r>
              <w:lastRenderedPageBreak/>
              <w:t>Students respond to teacher</w:t>
            </w:r>
            <w:r w:rsidR="00BE6FF5">
              <w:t>’s questions.</w:t>
            </w:r>
          </w:p>
        </w:tc>
        <w:tc>
          <w:tcPr>
            <w:tcW w:w="1940" w:type="dxa"/>
          </w:tcPr>
          <w:p w14:paraId="32F8BCB1" w14:textId="79967B72" w:rsidR="00B9647E" w:rsidRDefault="00BE6FF5" w:rsidP="00E95FEA">
            <w:r>
              <w:t xml:space="preserve">To ascertain </w:t>
            </w:r>
            <w:r w:rsidR="00E268FB">
              <w:t>students’ understanding of the lesson.</w:t>
            </w:r>
            <w:r>
              <w:t xml:space="preserve"> </w:t>
            </w:r>
          </w:p>
        </w:tc>
      </w:tr>
      <w:tr w:rsidR="00B9647E" w14:paraId="15A06C10" w14:textId="77777777" w:rsidTr="003550CA">
        <w:tc>
          <w:tcPr>
            <w:tcW w:w="2016" w:type="dxa"/>
          </w:tcPr>
          <w:p w14:paraId="39F7B063" w14:textId="77A33BCE" w:rsidR="00B9647E" w:rsidRDefault="0004046F" w:rsidP="00E95FEA">
            <w:r>
              <w:t>Conclusion</w:t>
            </w:r>
          </w:p>
        </w:tc>
        <w:tc>
          <w:tcPr>
            <w:tcW w:w="2132" w:type="dxa"/>
          </w:tcPr>
          <w:p w14:paraId="6E368EA5" w14:textId="726A9D9E" w:rsidR="00B9647E" w:rsidRDefault="0004046F" w:rsidP="00E95FEA">
            <w:r>
              <w:t>Teacher assesses students and make corrections where necessary</w:t>
            </w:r>
          </w:p>
        </w:tc>
        <w:tc>
          <w:tcPr>
            <w:tcW w:w="1919" w:type="dxa"/>
          </w:tcPr>
          <w:p w14:paraId="3E0B3120" w14:textId="5930AE83" w:rsidR="00B9647E" w:rsidRDefault="00413A66" w:rsidP="00E95FEA">
            <w:r>
              <w:t>Students take correction</w:t>
            </w:r>
          </w:p>
        </w:tc>
        <w:tc>
          <w:tcPr>
            <w:tcW w:w="1940" w:type="dxa"/>
          </w:tcPr>
          <w:p w14:paraId="4E6862BB" w14:textId="5454A07C" w:rsidR="00B9647E" w:rsidRDefault="00413A66" w:rsidP="00E95FEA">
            <w:r>
              <w:t>For a better understanding.</w:t>
            </w:r>
          </w:p>
        </w:tc>
      </w:tr>
      <w:tr w:rsidR="00B9647E" w14:paraId="54047CF0" w14:textId="77777777" w:rsidTr="003550CA">
        <w:tc>
          <w:tcPr>
            <w:tcW w:w="2016" w:type="dxa"/>
          </w:tcPr>
          <w:p w14:paraId="6F00CFE8" w14:textId="09803E19" w:rsidR="00B9647E" w:rsidRDefault="001E4A00" w:rsidP="00E95FEA">
            <w:r>
              <w:t>Assignment</w:t>
            </w:r>
          </w:p>
        </w:tc>
        <w:tc>
          <w:tcPr>
            <w:tcW w:w="2132" w:type="dxa"/>
          </w:tcPr>
          <w:p w14:paraId="0D34F83C" w14:textId="3A2FCBBC" w:rsidR="00B9647E" w:rsidRDefault="001E4A00" w:rsidP="00E95FEA">
            <w:r>
              <w:t xml:space="preserve">State three reasons for careful use of </w:t>
            </w:r>
            <w:r w:rsidR="00AD7A21">
              <w:t>coal or petroleum products.</w:t>
            </w:r>
          </w:p>
        </w:tc>
        <w:tc>
          <w:tcPr>
            <w:tcW w:w="1919" w:type="dxa"/>
          </w:tcPr>
          <w:p w14:paraId="4423E080" w14:textId="10CDD725" w:rsidR="00B9647E" w:rsidRDefault="0058763B" w:rsidP="00E95FEA">
            <w:r>
              <w:t>Students write down the assignment</w:t>
            </w:r>
          </w:p>
        </w:tc>
        <w:tc>
          <w:tcPr>
            <w:tcW w:w="1940" w:type="dxa"/>
          </w:tcPr>
          <w:p w14:paraId="2F686C03" w14:textId="5CA3B120" w:rsidR="00B9647E" w:rsidRDefault="003550CA" w:rsidP="00E95FEA">
            <w:r>
              <w:t>To engage students at home.</w:t>
            </w:r>
          </w:p>
        </w:tc>
      </w:tr>
    </w:tbl>
    <w:p w14:paraId="1FCE0E0E" w14:textId="2E8A87FC" w:rsidR="003B1AF3" w:rsidRDefault="003B1AF3" w:rsidP="00E95FEA"/>
    <w:p w14:paraId="138F9249" w14:textId="05EBB5CB" w:rsidR="00E727A9" w:rsidRDefault="00E727A9" w:rsidP="00E95FEA"/>
    <w:p w14:paraId="5064ECE5" w14:textId="3F42E588" w:rsidR="00B257B1" w:rsidRPr="00A52E29" w:rsidRDefault="00B257B1" w:rsidP="00E95FEA"/>
    <w:p w14:paraId="046C56E5" w14:textId="30CE8C4C" w:rsidR="00644C8B" w:rsidRDefault="00644C8B" w:rsidP="00E95FEA">
      <w:bookmarkStart w:id="0" w:name="_GoBack"/>
      <w:bookmarkEnd w:id="0"/>
    </w:p>
    <w:p w14:paraId="52589E96" w14:textId="319CD7B5" w:rsidR="00644C8B" w:rsidRDefault="00644C8B" w:rsidP="00E95FEA"/>
    <w:p w14:paraId="690C1185" w14:textId="77777777" w:rsidR="009E5737" w:rsidRPr="00644C8B" w:rsidRDefault="009E5737" w:rsidP="00E95FEA"/>
    <w:sectPr w:rsidR="009E5737" w:rsidRPr="00644C8B">
      <w:footerReference w:type="default" r:id="rId7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D8862" w14:textId="77777777" w:rsidR="0046056E" w:rsidRDefault="0046056E">
      <w:pPr>
        <w:spacing w:after="0" w:line="240" w:lineRule="auto"/>
      </w:pPr>
      <w:r>
        <w:separator/>
      </w:r>
    </w:p>
    <w:p w14:paraId="62D6224B" w14:textId="77777777" w:rsidR="0046056E" w:rsidRDefault="0046056E"/>
    <w:p w14:paraId="4BEE797A" w14:textId="77777777" w:rsidR="0046056E" w:rsidRDefault="0046056E"/>
  </w:endnote>
  <w:endnote w:type="continuationSeparator" w:id="0">
    <w:p w14:paraId="09C0E8E8" w14:textId="77777777" w:rsidR="0046056E" w:rsidRDefault="0046056E">
      <w:pPr>
        <w:spacing w:after="0" w:line="240" w:lineRule="auto"/>
      </w:pPr>
      <w:r>
        <w:continuationSeparator/>
      </w:r>
    </w:p>
    <w:p w14:paraId="48B3B7BD" w14:textId="77777777" w:rsidR="0046056E" w:rsidRDefault="0046056E"/>
    <w:p w14:paraId="319CB4FD" w14:textId="77777777" w:rsidR="0046056E" w:rsidRDefault="004605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1D494" w14:textId="77777777" w:rsidR="00721720" w:rsidRDefault="006F30E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CCE00" w14:textId="77777777" w:rsidR="0046056E" w:rsidRDefault="0046056E">
      <w:pPr>
        <w:spacing w:after="0" w:line="240" w:lineRule="auto"/>
      </w:pPr>
      <w:r>
        <w:separator/>
      </w:r>
    </w:p>
    <w:p w14:paraId="2DB7D6A7" w14:textId="77777777" w:rsidR="0046056E" w:rsidRDefault="0046056E"/>
    <w:p w14:paraId="00B299DE" w14:textId="77777777" w:rsidR="0046056E" w:rsidRDefault="0046056E"/>
  </w:footnote>
  <w:footnote w:type="continuationSeparator" w:id="0">
    <w:p w14:paraId="590955B9" w14:textId="77777777" w:rsidR="0046056E" w:rsidRDefault="0046056E">
      <w:pPr>
        <w:spacing w:after="0" w:line="240" w:lineRule="auto"/>
      </w:pPr>
      <w:r>
        <w:continuationSeparator/>
      </w:r>
    </w:p>
    <w:p w14:paraId="562A8308" w14:textId="77777777" w:rsidR="0046056E" w:rsidRDefault="0046056E"/>
    <w:p w14:paraId="37F1A82B" w14:textId="77777777" w:rsidR="0046056E" w:rsidRDefault="004605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56E2E98"/>
    <w:multiLevelType w:val="hybridMultilevel"/>
    <w:tmpl w:val="56767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E4EEF"/>
    <w:multiLevelType w:val="hybridMultilevel"/>
    <w:tmpl w:val="D42AF5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9"/>
    <w:lvlOverride w:ilvl="0">
      <w:startOverride w:val="1"/>
    </w:lvlOverride>
  </w:num>
  <w:num w:numId="13">
    <w:abstractNumId w:val="11"/>
  </w:num>
  <w:num w:numId="14">
    <w:abstractNumId w:val="12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7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69"/>
    <w:rsid w:val="00026520"/>
    <w:rsid w:val="0003551D"/>
    <w:rsid w:val="0004046F"/>
    <w:rsid w:val="00043E8A"/>
    <w:rsid w:val="0004490F"/>
    <w:rsid w:val="000521EA"/>
    <w:rsid w:val="00072CE8"/>
    <w:rsid w:val="00074782"/>
    <w:rsid w:val="0009656F"/>
    <w:rsid w:val="000A3F94"/>
    <w:rsid w:val="000A524C"/>
    <w:rsid w:val="000E199A"/>
    <w:rsid w:val="00104954"/>
    <w:rsid w:val="00113DA2"/>
    <w:rsid w:val="001351FE"/>
    <w:rsid w:val="001635D5"/>
    <w:rsid w:val="001806E4"/>
    <w:rsid w:val="00184CDC"/>
    <w:rsid w:val="001969B0"/>
    <w:rsid w:val="001B03AC"/>
    <w:rsid w:val="001C19C3"/>
    <w:rsid w:val="001E4A00"/>
    <w:rsid w:val="001F11A2"/>
    <w:rsid w:val="00203159"/>
    <w:rsid w:val="00233751"/>
    <w:rsid w:val="0024167C"/>
    <w:rsid w:val="00294C0E"/>
    <w:rsid w:val="002E5E36"/>
    <w:rsid w:val="002F05FD"/>
    <w:rsid w:val="00303E21"/>
    <w:rsid w:val="00306A71"/>
    <w:rsid w:val="00326BE4"/>
    <w:rsid w:val="00327823"/>
    <w:rsid w:val="00343387"/>
    <w:rsid w:val="0035195F"/>
    <w:rsid w:val="003550CA"/>
    <w:rsid w:val="00366920"/>
    <w:rsid w:val="00371591"/>
    <w:rsid w:val="003938EC"/>
    <w:rsid w:val="003977C6"/>
    <w:rsid w:val="003A63CB"/>
    <w:rsid w:val="003B1AF3"/>
    <w:rsid w:val="003B278C"/>
    <w:rsid w:val="003F7C19"/>
    <w:rsid w:val="00401E13"/>
    <w:rsid w:val="00405D38"/>
    <w:rsid w:val="00413A66"/>
    <w:rsid w:val="00415988"/>
    <w:rsid w:val="00447276"/>
    <w:rsid w:val="0046056E"/>
    <w:rsid w:val="00467C82"/>
    <w:rsid w:val="00470D35"/>
    <w:rsid w:val="0049157C"/>
    <w:rsid w:val="004966DA"/>
    <w:rsid w:val="004B2A78"/>
    <w:rsid w:val="004E5431"/>
    <w:rsid w:val="005037F0"/>
    <w:rsid w:val="0050731E"/>
    <w:rsid w:val="00517AB3"/>
    <w:rsid w:val="00530FC3"/>
    <w:rsid w:val="005669E0"/>
    <w:rsid w:val="005733E0"/>
    <w:rsid w:val="00581597"/>
    <w:rsid w:val="005816CB"/>
    <w:rsid w:val="0058763B"/>
    <w:rsid w:val="00593DA3"/>
    <w:rsid w:val="005D40B2"/>
    <w:rsid w:val="005E0DED"/>
    <w:rsid w:val="005E3A68"/>
    <w:rsid w:val="005E6781"/>
    <w:rsid w:val="005F53CE"/>
    <w:rsid w:val="00607D69"/>
    <w:rsid w:val="00612A87"/>
    <w:rsid w:val="00617A94"/>
    <w:rsid w:val="006343E5"/>
    <w:rsid w:val="00644C8B"/>
    <w:rsid w:val="00657B63"/>
    <w:rsid w:val="00673A14"/>
    <w:rsid w:val="0068024F"/>
    <w:rsid w:val="00682FC3"/>
    <w:rsid w:val="006A056A"/>
    <w:rsid w:val="006B22D4"/>
    <w:rsid w:val="006E4F6D"/>
    <w:rsid w:val="006E7997"/>
    <w:rsid w:val="006F30EC"/>
    <w:rsid w:val="006F6212"/>
    <w:rsid w:val="00711AFA"/>
    <w:rsid w:val="00721720"/>
    <w:rsid w:val="00730E58"/>
    <w:rsid w:val="007333CD"/>
    <w:rsid w:val="00765B06"/>
    <w:rsid w:val="00766C89"/>
    <w:rsid w:val="00793F8E"/>
    <w:rsid w:val="007A0CB8"/>
    <w:rsid w:val="007A544F"/>
    <w:rsid w:val="007B2915"/>
    <w:rsid w:val="007C07B6"/>
    <w:rsid w:val="007C0B5F"/>
    <w:rsid w:val="007C0BA1"/>
    <w:rsid w:val="007D4011"/>
    <w:rsid w:val="007F3C93"/>
    <w:rsid w:val="00804AAE"/>
    <w:rsid w:val="008128AB"/>
    <w:rsid w:val="0085048A"/>
    <w:rsid w:val="00860634"/>
    <w:rsid w:val="00866D3E"/>
    <w:rsid w:val="008838C1"/>
    <w:rsid w:val="008A45AB"/>
    <w:rsid w:val="008A6D2F"/>
    <w:rsid w:val="008C11C3"/>
    <w:rsid w:val="008C62F0"/>
    <w:rsid w:val="008F02C1"/>
    <w:rsid w:val="008F6DFF"/>
    <w:rsid w:val="00930704"/>
    <w:rsid w:val="00935508"/>
    <w:rsid w:val="00936CD0"/>
    <w:rsid w:val="00942B1D"/>
    <w:rsid w:val="0097613B"/>
    <w:rsid w:val="00995705"/>
    <w:rsid w:val="009B328F"/>
    <w:rsid w:val="009E5737"/>
    <w:rsid w:val="00A155EC"/>
    <w:rsid w:val="00A30433"/>
    <w:rsid w:val="00A42433"/>
    <w:rsid w:val="00A52E29"/>
    <w:rsid w:val="00A97A11"/>
    <w:rsid w:val="00AA1770"/>
    <w:rsid w:val="00AC38A1"/>
    <w:rsid w:val="00AD5C54"/>
    <w:rsid w:val="00AD7A21"/>
    <w:rsid w:val="00AD7D95"/>
    <w:rsid w:val="00AF0EE6"/>
    <w:rsid w:val="00AF2540"/>
    <w:rsid w:val="00AF6DB1"/>
    <w:rsid w:val="00B031ED"/>
    <w:rsid w:val="00B257B1"/>
    <w:rsid w:val="00B37376"/>
    <w:rsid w:val="00B56867"/>
    <w:rsid w:val="00B66141"/>
    <w:rsid w:val="00B951F4"/>
    <w:rsid w:val="00B9647E"/>
    <w:rsid w:val="00BC4DF9"/>
    <w:rsid w:val="00BD470A"/>
    <w:rsid w:val="00BE6FF5"/>
    <w:rsid w:val="00BF3D00"/>
    <w:rsid w:val="00BF65EE"/>
    <w:rsid w:val="00C064B1"/>
    <w:rsid w:val="00C11DA8"/>
    <w:rsid w:val="00C44031"/>
    <w:rsid w:val="00C8330D"/>
    <w:rsid w:val="00CA1EC1"/>
    <w:rsid w:val="00CA5C82"/>
    <w:rsid w:val="00CC2709"/>
    <w:rsid w:val="00CF04D0"/>
    <w:rsid w:val="00CF0E99"/>
    <w:rsid w:val="00CF7B94"/>
    <w:rsid w:val="00D23B27"/>
    <w:rsid w:val="00D30DAB"/>
    <w:rsid w:val="00D37BCD"/>
    <w:rsid w:val="00D4173A"/>
    <w:rsid w:val="00D92972"/>
    <w:rsid w:val="00DE025D"/>
    <w:rsid w:val="00DF4BFA"/>
    <w:rsid w:val="00E22778"/>
    <w:rsid w:val="00E268FB"/>
    <w:rsid w:val="00E42F40"/>
    <w:rsid w:val="00E61FCB"/>
    <w:rsid w:val="00E64F37"/>
    <w:rsid w:val="00E727A9"/>
    <w:rsid w:val="00E81AF1"/>
    <w:rsid w:val="00E95FEA"/>
    <w:rsid w:val="00EB3C24"/>
    <w:rsid w:val="00ED2549"/>
    <w:rsid w:val="00EF298F"/>
    <w:rsid w:val="00F109B0"/>
    <w:rsid w:val="00F25F83"/>
    <w:rsid w:val="00F26DDF"/>
    <w:rsid w:val="00F316D7"/>
    <w:rsid w:val="00F412C7"/>
    <w:rsid w:val="00F85E9A"/>
    <w:rsid w:val="00FA3493"/>
    <w:rsid w:val="00FA3514"/>
    <w:rsid w:val="00FC5D7F"/>
    <w:rsid w:val="00FD45C1"/>
    <w:rsid w:val="00FD7628"/>
    <w:rsid w:val="00FD773A"/>
    <w:rsid w:val="00FE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C13CAC"/>
  <w15:chartTrackingRefBased/>
  <w15:docId w15:val="{3EF49178-49F1-434C-8E17-8AB5DA87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table" w:styleId="TableGrid">
    <w:name w:val="Table Grid"/>
    <w:basedOn w:val="TableNormal"/>
    <w:uiPriority w:val="39"/>
    <w:rsid w:val="007C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180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ECD5A69-316A-7849-BFB4-8EDBFE6E3F40%7dtf50002046.dotx" TargetMode="External" 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%7b9ECD5A69-316A-7849-BFB4-8EDBFE6E3F40%7dtf50002046.dotx</Template>
  <TotalTime>1</TotalTime>
  <Pages>7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ugwuanyinkeiruka18@gmail.com</dc:creator>
  <cp:keywords/>
  <dc:description/>
  <cp:lastModifiedBy>ugwuanyinkeiruka18@gmail.com</cp:lastModifiedBy>
  <cp:revision>2</cp:revision>
  <dcterms:created xsi:type="dcterms:W3CDTF">2023-01-27T09:12:00Z</dcterms:created>
  <dcterms:modified xsi:type="dcterms:W3CDTF">2023-01-27T09:12:00Z</dcterms:modified>
</cp:coreProperties>
</file>