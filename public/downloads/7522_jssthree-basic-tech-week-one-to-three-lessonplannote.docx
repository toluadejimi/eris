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LESSON/NOTE PLAN FOR W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EEK 1 ENDING 13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JANUARY 2023.</w:t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TERM:               1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  <w:r>
        <w:rPr>
          <w:rFonts w:hint="default"/>
          <w:b/>
          <w:bCs/>
          <w:sz w:val="20"/>
          <w:szCs w:val="20"/>
          <w:lang w:val="en-US"/>
        </w:rPr>
        <w:t xml:space="preserve">  Term     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WEEK:               One to three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DATE:                11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th  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CLASS:                JSS Three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SUBJECT:              Basic Technology       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TOPIC:                Drawing Practice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SUB-TOPIC:            Isometric Drawing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PERIOD:              5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th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TIME:                 11:10-11:50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DURATION:            40 minutes</w:t>
      </w:r>
    </w:p>
    <w:p>
      <w:pPr>
        <w:ind w:firstLine="602" w:firstLineChars="30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NO IN CLASS:           13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AVERAGE AGE:         12-13 years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SEX:                  Mixed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SPECIFIC OBJECTIVE; By the end of the lesson the student  should be able to: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 </w:t>
      </w:r>
    </w:p>
    <w:p>
      <w:pPr>
        <w:numPr>
          <w:ilvl w:val="0"/>
          <w:numId w:val="1"/>
        </w:numPr>
        <w:ind w:left="2440" w:leftChars="0" w:firstLine="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Define technical drawing                          </w:t>
      </w:r>
    </w:p>
    <w:p>
      <w:pPr>
        <w:numPr>
          <w:ilvl w:val="0"/>
          <w:numId w:val="1"/>
        </w:numPr>
        <w:ind w:left="2440" w:leftChars="0" w:firstLine="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Explain the meaning of isometric drawing             </w:t>
      </w:r>
    </w:p>
    <w:p>
      <w:pPr>
        <w:numPr>
          <w:ilvl w:val="0"/>
          <w:numId w:val="1"/>
        </w:numPr>
        <w:ind w:left="2440" w:leftChars="0" w:firstLine="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Draw various isometric drawing   </w:t>
      </w: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ind w:firstLine="640"/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RATIONALE: To introduce to the student  the concept of technical and engineering drawing.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PREVIOUS KNOWLEDGE : The student  are familiar with the topic.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INSTRUCTIONAL RESOURSE:  Charts , pictures, diagram from the reference material.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ind w:firstLine="602" w:firstLineChars="30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REFERENCE MATERIAL[S]:  Comprehensive basic technology for junior secondary school by 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                      B A Adelekan.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 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</w:t>
      </w:r>
      <w:r>
        <w:rPr>
          <w:rFonts w:hint="default"/>
          <w:b/>
          <w:bCs/>
          <w:sz w:val="22"/>
          <w:szCs w:val="22"/>
          <w:lang w:val="en-US"/>
        </w:rPr>
        <w:t xml:space="preserve"> LESSON DEVELOPMENT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</w:t>
      </w:r>
    </w:p>
    <w:tbl>
      <w:tblPr>
        <w:tblStyle w:val="4"/>
        <w:tblW w:w="0" w:type="auto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2410"/>
        <w:gridCol w:w="2246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TEACHERS’ ACTIVITY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STUDENT’S ACVITITY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introduces the topic by reviewing the previous lesson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students participate in the discussion 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students learning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guides the students to define technical drawing 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students define technical drawing 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STEP2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leads the students to explain the meaning of isometric drawing 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students explain the meaning of isometric drawing 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ensure good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STEP 3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draw and explain isometric drawing 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students pay attention as the teacher explain isometric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8" w:hRule="atLeast"/>
        </w:trPr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BOARD SUMMARY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TECHNICAL DRAWING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 the presentation of technical information through the used of line, symbol,shapes,point from one place to another.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ISOMETRIC DRAWING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principal distinguishing features of an isometric drawing are the lines on which the drawing is based.   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students ask question for more clarification 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1" w:hRule="atLeast"/>
        </w:trPr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asks the students to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Define technical drawing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Describe isometric drawing 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students attempt the question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students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550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end the lesson by marking the students note </w:t>
            </w:r>
          </w:p>
        </w:tc>
        <w:tc>
          <w:tcPr>
            <w:tcW w:w="2685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students submit  their note for marking </w:t>
            </w:r>
          </w:p>
        </w:tc>
        <w:tc>
          <w:tcPr>
            <w:tcW w:w="1898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future use</w:t>
            </w:r>
          </w:p>
        </w:tc>
      </w:tr>
    </w:tbl>
    <w:p>
      <w:pPr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       </w:t>
      </w:r>
      <w:r>
        <w:rPr>
          <w:rFonts w:hint="default"/>
          <w:b/>
          <w:bCs/>
          <w:sz w:val="20"/>
          <w:szCs w:val="20"/>
          <w:lang w:val="en-US"/>
        </w:rPr>
        <w:drawing>
          <wp:inline distT="0" distB="0" distL="114300" distR="114300">
            <wp:extent cx="1076960" cy="425450"/>
            <wp:effectExtent l="0" t="0" r="6985" b="1333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0"/>
          <w:szCs w:val="20"/>
          <w:lang w:val="en-US"/>
        </w:rPr>
        <w:t xml:space="preserve">    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25/01/2023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Deputy Head Instructor.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NB: take note of the highlighted parts for correction!</w:t>
      </w:r>
    </w:p>
    <w:p>
      <w:pPr>
        <w:ind w:left="840" w:leftChars="0" w:firstLine="420" w:firstLineChars="0"/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Approved for use as instructional material.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150423"/>
    <w:multiLevelType w:val="singleLevel"/>
    <w:tmpl w:val="BC150423"/>
    <w:lvl w:ilvl="0" w:tentative="0">
      <w:start w:val="1"/>
      <w:numFmt w:val="decimal"/>
      <w:suff w:val="space"/>
      <w:lvlText w:val="%1."/>
      <w:lvlJc w:val="left"/>
      <w:pPr>
        <w:ind w:left="2440" w:firstLine="0"/>
      </w:pPr>
    </w:lvl>
  </w:abstractNum>
  <w:abstractNum w:abstractNumId="1">
    <w:nsid w:val="D3AFC389"/>
    <w:multiLevelType w:val="singleLevel"/>
    <w:tmpl w:val="D3AFC3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21A16"/>
    <w:rsid w:val="05281E3F"/>
    <w:rsid w:val="0DA772AA"/>
    <w:rsid w:val="10864997"/>
    <w:rsid w:val="194E64E0"/>
    <w:rsid w:val="1E09637C"/>
    <w:rsid w:val="30AD20BF"/>
    <w:rsid w:val="3C921A16"/>
    <w:rsid w:val="5BDA7366"/>
    <w:rsid w:val="5D4E247E"/>
    <w:rsid w:val="5D81451F"/>
    <w:rsid w:val="5F145E19"/>
    <w:rsid w:val="62C9468C"/>
    <w:rsid w:val="6D1C2DDE"/>
    <w:rsid w:val="6D412802"/>
    <w:rsid w:val="6FB72711"/>
    <w:rsid w:val="7F920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S\Downloads\JSS3-BASIC%20TECH-WEEK%201%20SIGNE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JSS3-BASIC TECH-WEEK 1 SIGNED.dot</Template>
  <Pages>3</Pages>
  <Words>339</Words>
  <Characters>1955</Characters>
  <Lines>0</Lines>
  <Paragraphs>0</Paragraphs>
  <TotalTime>126</TotalTime>
  <ScaleCrop>false</ScaleCrop>
  <LinksUpToDate>false</LinksUpToDate>
  <CharactersWithSpaces>2640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2023-01-30T08:58:00Z</dcterms:created>
  <dc:creator>ERIS</dc:creator>
  <cp:lastModifiedBy>ERIS</cp:lastModifiedBy>
  <dcterms:modified xsi:type="dcterms:W3CDTF">2023-01-31T07:38:25Z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1580D73D70B242D8BFB12795B14C13E7</vt:lpwstr>
  </property>
</Properties>
</file>